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30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736"/>
        <w:gridCol w:w="236"/>
        <w:gridCol w:w="7108"/>
        <w:gridCol w:w="1440"/>
        <w:gridCol w:w="45"/>
      </w:tblGrid>
      <w:tr w:rsidR="007212EC" w:rsidRPr="00DE2524" w14:paraId="4EB350AB" w14:textId="77777777" w:rsidTr="5224718C">
        <w:trPr>
          <w:trHeight w:val="20"/>
        </w:trPr>
        <w:tc>
          <w:tcPr>
            <w:tcW w:w="13003" w:type="dxa"/>
            <w:gridSpan w:val="6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47FCF798" w14:textId="781B95D8" w:rsidR="0032737D" w:rsidRPr="00DE2524" w:rsidRDefault="0032737D" w:rsidP="00F66772">
            <w:pPr>
              <w:pStyle w:val="SemEspaamento"/>
              <w:rPr>
                <w:noProof/>
              </w:rPr>
            </w:pPr>
          </w:p>
        </w:tc>
      </w:tr>
      <w:tr w:rsidR="007212EC" w:rsidRPr="00DE2524" w14:paraId="557D791D" w14:textId="77777777" w:rsidTr="005F4830">
        <w:trPr>
          <w:gridAfter w:val="1"/>
          <w:wAfter w:w="45" w:type="dxa"/>
          <w:trHeight w:val="2016"/>
        </w:trPr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A90C7" w14:textId="5242FF1E" w:rsidR="0032737D" w:rsidRPr="00DE2524" w:rsidRDefault="00FF77B9" w:rsidP="00F7629D">
            <w:pPr>
              <w:pStyle w:val="Copiarcabealho"/>
              <w:rPr>
                <w:noProof/>
              </w:rPr>
            </w:pPr>
            <w:sdt>
              <w:sdtPr>
                <w:rPr>
                  <w:noProof/>
                </w:rPr>
                <w:id w:val="1397555580"/>
                <w:placeholder>
                  <w:docPart w:val="414559ED362D4B4C86AE2DF8059AE679"/>
                </w:placeholder>
                <w15:appearance w15:val="hidden"/>
              </w:sdtPr>
              <w:sdtEndPr/>
              <w:sdtContent>
                <w:r w:rsidR="00F23941">
                  <w:rPr>
                    <w:noProof/>
                  </w:rPr>
                  <w:t>Quinta-Feira 16/12/2</w:t>
                </w:r>
                <w:r w:rsidR="009D50BC">
                  <w:rPr>
                    <w:noProof/>
                  </w:rPr>
                  <w:t>150</w:t>
                </w:r>
              </w:sdtContent>
            </w:sdt>
            <w:r w:rsidR="00F7629D" w:rsidRPr="00DE2524">
              <w:rPr>
                <w:noProof/>
                <w:lang w:bidi="pt-PT"/>
              </w:rPr>
              <w:t xml:space="preserve"> </w:t>
            </w:r>
          </w:p>
        </w:tc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10846" w14:textId="6B5F2479" w:rsidR="0032737D" w:rsidRPr="00DE2524" w:rsidRDefault="00FF77B9" w:rsidP="00F66772">
            <w:pPr>
              <w:pStyle w:val="Ttulodocabealho"/>
              <w:rPr>
                <w:noProof/>
              </w:rPr>
            </w:pPr>
            <w:sdt>
              <w:sdtPr>
                <w:rPr>
                  <w:noProof/>
                </w:rPr>
                <w:id w:val="-275951187"/>
                <w:placeholder>
                  <w:docPart w:val="5B677090AA644C4E818CBA05B63186A7"/>
                </w:placeholder>
                <w15:appearance w15:val="hidden"/>
              </w:sdtPr>
              <w:sdtEndPr/>
              <w:sdtContent>
                <w:r w:rsidR="00FE1749">
                  <w:rPr>
                    <w:noProof/>
                  </w:rPr>
                  <w:t>Notícias DT</w:t>
                </w:r>
              </w:sdtContent>
            </w:sdt>
          </w:p>
          <w:p w14:paraId="1EA72113" w14:textId="383B5A66" w:rsidR="0032737D" w:rsidRPr="00DE2524" w:rsidRDefault="00FF77B9" w:rsidP="00B767C0">
            <w:pPr>
              <w:pStyle w:val="Subttulodocabealho"/>
              <w:rPr>
                <w:noProof/>
                <w:color w:val="000000" w:themeColor="text1"/>
                <w:sz w:val="52"/>
                <w:szCs w:val="52"/>
              </w:rPr>
            </w:pPr>
            <w:sdt>
              <w:sdtPr>
                <w:rPr>
                  <w:noProof/>
                  <w:color w:val="000000" w:themeColor="text1"/>
                  <w:sz w:val="52"/>
                  <w:szCs w:val="52"/>
                </w:rPr>
                <w:id w:val="-227377777"/>
                <w:placeholder>
                  <w:docPart w:val="85823F99A4534EE19F9AD37E5198A16D"/>
                </w:placeholder>
                <w15:appearance w15:val="hidden"/>
              </w:sdtPr>
              <w:sdtEndPr/>
              <w:sdtContent>
                <w:r w:rsidR="00FE1749">
                  <w:rPr>
                    <w:noProof/>
                    <w:color w:val="000000" w:themeColor="text1"/>
                    <w:sz w:val="52"/>
                    <w:szCs w:val="52"/>
                  </w:rPr>
                  <w:t>O jornal do módulo de Design Thinking</w:t>
                </w:r>
              </w:sdtContent>
            </w:sdt>
            <w:r w:rsidR="00F7629D" w:rsidRPr="00DE2524">
              <w:rPr>
                <w:noProof/>
                <w:color w:val="000000" w:themeColor="text1"/>
                <w:sz w:val="52"/>
                <w:szCs w:val="52"/>
                <w:lang w:bidi="pt-PT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AC9FDC" w14:textId="4C23FAD7" w:rsidR="0032737D" w:rsidRPr="00DE2524" w:rsidRDefault="00FF77B9" w:rsidP="00F7629D">
            <w:pPr>
              <w:pStyle w:val="Copiarcabealho"/>
              <w:rPr>
                <w:noProof/>
              </w:rPr>
            </w:pPr>
            <w:sdt>
              <w:sdtPr>
                <w:rPr>
                  <w:noProof/>
                </w:rPr>
                <w:id w:val="-1731841055"/>
                <w:placeholder>
                  <w:docPart w:val="73329804D2284FF8B1C2BA0A5B21E1DC"/>
                </w:placeholder>
                <w15:appearance w15:val="hidden"/>
              </w:sdtPr>
              <w:sdtEndPr/>
              <w:sdtContent>
                <w:r w:rsidR="001C36A4">
                  <w:rPr>
                    <w:noProof/>
                  </w:rPr>
                  <w:t>Edição 1</w:t>
                </w:r>
              </w:sdtContent>
            </w:sdt>
          </w:p>
        </w:tc>
      </w:tr>
      <w:tr w:rsidR="007212EC" w:rsidRPr="00DE2524" w14:paraId="0540AF54" w14:textId="77777777" w:rsidTr="5224718C">
        <w:trPr>
          <w:trHeight w:val="144"/>
        </w:trPr>
        <w:tc>
          <w:tcPr>
            <w:tcW w:w="13003" w:type="dxa"/>
            <w:gridSpan w:val="6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499C1E3C" w14:textId="06CF24A1" w:rsidR="0032737D" w:rsidRPr="00DE2524" w:rsidRDefault="0032737D" w:rsidP="00F66772">
            <w:pPr>
              <w:pStyle w:val="SemEspaamento"/>
              <w:rPr>
                <w:noProof/>
              </w:rPr>
            </w:pPr>
          </w:p>
        </w:tc>
      </w:tr>
      <w:tr w:rsidR="007212EC" w:rsidRPr="00DE2524" w14:paraId="26BEC7BD" w14:textId="77777777" w:rsidTr="5224718C">
        <w:trPr>
          <w:trHeight w:val="180"/>
        </w:trPr>
        <w:tc>
          <w:tcPr>
            <w:tcW w:w="13003" w:type="dxa"/>
            <w:gridSpan w:val="6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1D92E097" w14:textId="5B803F3F" w:rsidR="006B52E6" w:rsidRPr="00DE2524" w:rsidRDefault="006B52E6" w:rsidP="00F66772">
            <w:pPr>
              <w:pStyle w:val="SemEspaamento"/>
              <w:rPr>
                <w:noProof/>
              </w:rPr>
            </w:pPr>
          </w:p>
        </w:tc>
      </w:tr>
      <w:tr w:rsidR="005F4830" w:rsidRPr="00DE2524" w14:paraId="74687F60" w14:textId="77777777" w:rsidTr="000821C8">
        <w:trPr>
          <w:trHeight w:val="5508"/>
        </w:trPr>
        <w:tc>
          <w:tcPr>
            <w:tcW w:w="41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1710F" w14:textId="19FF05DF" w:rsidR="005F4830" w:rsidRPr="00DE2524" w:rsidRDefault="00FF77B9" w:rsidP="00F7629D">
            <w:pPr>
              <w:pStyle w:val="Nomedoautorpequeno"/>
              <w:rPr>
                <w:noProof/>
              </w:rPr>
            </w:pPr>
            <w:sdt>
              <w:sdtPr>
                <w:rPr>
                  <w:noProof/>
                </w:rPr>
                <w:id w:val="-1820263601"/>
                <w:placeholder>
                  <w:docPart w:val="4807E5A2D49546B7A8BFAF04DB98EB9E"/>
                </w:placeholder>
                <w15:appearance w15:val="hidden"/>
              </w:sdtPr>
              <w:sdtEndPr/>
              <w:sdtContent>
                <w:r w:rsidR="001C36A4">
                  <w:rPr>
                    <w:noProof/>
                  </w:rPr>
                  <w:t>Rafael , Jacinto , Moreira , Bruno , Francisco</w:t>
                </w:r>
              </w:sdtContent>
            </w:sdt>
            <w:r w:rsidR="005F4830" w:rsidRPr="00DE2524">
              <w:rPr>
                <w:noProof/>
                <w:lang w:bidi="pt-PT"/>
              </w:rPr>
              <w:t xml:space="preserve"> </w:t>
            </w:r>
          </w:p>
          <w:p w14:paraId="525B064B" w14:textId="77777777" w:rsidR="005F4830" w:rsidRPr="00DE2524" w:rsidRDefault="005F4830" w:rsidP="009010EB">
            <w:pPr>
              <w:pStyle w:val="Nomedoautorpequeno"/>
              <w:spacing w:line="276" w:lineRule="auto"/>
              <w:rPr>
                <w:noProof/>
                <w:color w:val="000000" w:themeColor="text1"/>
                <w:sz w:val="12"/>
                <w:szCs w:val="12"/>
              </w:rPr>
            </w:pPr>
          </w:p>
          <w:p w14:paraId="30A6CC8A" w14:textId="77777777" w:rsidR="005F4830" w:rsidRPr="00DE2524" w:rsidRDefault="005F4830" w:rsidP="00F66772">
            <w:pPr>
              <w:pStyle w:val="SemEspaamento"/>
              <w:rPr>
                <w:noProof/>
              </w:rPr>
            </w:pPr>
          </w:p>
          <w:sdt>
            <w:sdtPr>
              <w:rPr>
                <w:rFonts w:asciiTheme="minorHAnsi" w:hAnsiTheme="minorHAnsi"/>
                <w:noProof/>
                <w:sz w:val="21"/>
              </w:rPr>
              <w:id w:val="-1203937974"/>
              <w:placeholder>
                <w:docPart w:val="093E9AB687C549819791808965F6CBA1"/>
              </w:placeholder>
              <w15:appearance w15:val="hidden"/>
            </w:sdtPr>
            <w:sdtEndPr/>
            <w:sdtContent>
              <w:p w14:paraId="076F6A07" w14:textId="77777777" w:rsidR="00EE42FF" w:rsidRPr="00DE2524" w:rsidRDefault="00FF77B9" w:rsidP="00EE42FF">
                <w:pPr>
                  <w:pStyle w:val="Ttulodopequenoartigo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id w:val="1640530040"/>
                    <w:placeholder>
                      <w:docPart w:val="E831EC65AD17458E86DE282852FB11AE"/>
                    </w:placeholder>
                    <w15:appearance w15:val="hidden"/>
                  </w:sdtPr>
                  <w:sdtEndPr/>
                  <w:sdtContent>
                    <w:r w:rsidR="00EE42FF">
                      <w:rPr>
                        <w:noProof/>
                      </w:rPr>
                      <w:t>HEALTH</w:t>
                    </w:r>
                  </w:sdtContent>
                </w:sdt>
                <w:r w:rsidR="00EE42FF" w:rsidRPr="00DE2524">
                  <w:rPr>
                    <w:noProof/>
                    <w:lang w:bidi="pt-PT"/>
                  </w:rPr>
                  <w:t xml:space="preserve"> </w:t>
                </w:r>
                <w:r w:rsidR="00EE42FF">
                  <w:rPr>
                    <w:noProof/>
                    <w:lang w:bidi="pt-PT"/>
                  </w:rPr>
                  <w:t>+</w:t>
                </w:r>
                <w:r w:rsidR="00EE42FF" w:rsidRPr="00DE2524">
                  <w:rPr>
                    <w:noProof/>
                    <w:lang w:bidi="pt-PT"/>
                  </w:rPr>
                  <w:t xml:space="preserve"> </w:t>
                </w:r>
              </w:p>
              <w:p w14:paraId="48800FDC" w14:textId="584345C4" w:rsidR="00EE42FF" w:rsidRDefault="00EE42FF" w:rsidP="009D50BC">
                <w:pPr>
                  <w:rPr>
                    <w:noProof/>
                  </w:rPr>
                </w:pPr>
              </w:p>
              <w:p w14:paraId="5041E721" w14:textId="3018F51C" w:rsidR="00FE1749" w:rsidRPr="00803023" w:rsidRDefault="009D50BC" w:rsidP="009D50BC">
                <w:pPr>
                  <w:rPr>
                    <w:noProof/>
                    <w:sz w:val="22"/>
                  </w:rPr>
                </w:pPr>
                <w:r w:rsidRPr="00803023">
                  <w:rPr>
                    <w:noProof/>
                    <w:sz w:val="22"/>
                  </w:rPr>
                  <w:t xml:space="preserve">Nas noticias sobre a Tecnologia </w:t>
                </w:r>
                <w:r w:rsidR="00FE1749" w:rsidRPr="00803023">
                  <w:rPr>
                    <w:noProof/>
                    <w:sz w:val="22"/>
                  </w:rPr>
                  <w:t>entra em destaque na edição desta semana a Health+.</w:t>
                </w:r>
              </w:p>
              <w:p w14:paraId="266E0BAA" w14:textId="3A85AD35" w:rsidR="00803023" w:rsidRPr="00803023" w:rsidRDefault="00803023" w:rsidP="009D50BC">
                <w:pPr>
                  <w:rPr>
                    <w:noProof/>
                    <w:sz w:val="24"/>
                    <w:szCs w:val="24"/>
                  </w:rPr>
                </w:pPr>
                <w:r w:rsidRPr="00803023">
                  <w:rPr>
                    <w:noProof/>
                    <w:sz w:val="24"/>
                    <w:szCs w:val="24"/>
                  </w:rPr>
                  <w:t>O que é a Health+ ?</w:t>
                </w:r>
              </w:p>
              <w:p w14:paraId="6129039C" w14:textId="6BD08B87" w:rsidR="00FE5295" w:rsidRPr="00803023" w:rsidRDefault="00FE1749" w:rsidP="009D50BC">
                <w:pPr>
                  <w:rPr>
                    <w:noProof/>
                    <w:sz w:val="22"/>
                  </w:rPr>
                </w:pPr>
                <w:r w:rsidRPr="00803023">
                  <w:rPr>
                    <w:noProof/>
                    <w:sz w:val="22"/>
                  </w:rPr>
                  <w:t xml:space="preserve">É  a mais recente invenção que promete ajudar as pessoas desde as mais pobres às mais enriquecidas , desde </w:t>
                </w:r>
                <w:r w:rsidR="00FE5295" w:rsidRPr="00803023">
                  <w:rPr>
                    <w:noProof/>
                    <w:sz w:val="22"/>
                  </w:rPr>
                  <w:t>a</w:t>
                </w:r>
                <w:r w:rsidRPr="00803023">
                  <w:rPr>
                    <w:noProof/>
                    <w:sz w:val="22"/>
                  </w:rPr>
                  <w:t>s mais ocupadas sem tempo de ir ao médico</w:t>
                </w:r>
                <w:r w:rsidR="00FE5295" w:rsidRPr="00803023">
                  <w:rPr>
                    <w:noProof/>
                    <w:sz w:val="22"/>
                  </w:rPr>
                  <w:t xml:space="preserve"> (alegadamente) aquelas que precisam de se certificar de que está tudo bem com exames rotineiros.</w:t>
                </w:r>
              </w:p>
              <w:p w14:paraId="668FF7D1" w14:textId="77777777" w:rsidR="00803023" w:rsidRDefault="00803023" w:rsidP="009D50BC">
                <w:pPr>
                  <w:rPr>
                    <w:noProof/>
                  </w:rPr>
                </w:pPr>
              </w:p>
              <w:p w14:paraId="1C7AACBE" w14:textId="737EE7CF" w:rsidR="00575F4E" w:rsidRPr="00803023" w:rsidRDefault="00FE5295" w:rsidP="009D50BC">
                <w:pPr>
                  <w:rPr>
                    <w:noProof/>
                    <w:sz w:val="22"/>
                  </w:rPr>
                </w:pPr>
                <w:r w:rsidRPr="00803023">
                  <w:rPr>
                    <w:noProof/>
                    <w:sz w:val="22"/>
                  </w:rPr>
                  <w:t>Esta máquina foi inventada por um grupo de 5 alunos da Universidade de Aveiro e tem como intu</w:t>
                </w:r>
                <w:r w:rsidR="00575F4E" w:rsidRPr="00803023">
                  <w:rPr>
                    <w:noProof/>
                    <w:sz w:val="22"/>
                  </w:rPr>
                  <w:t>í</w:t>
                </w:r>
                <w:r w:rsidRPr="00803023">
                  <w:rPr>
                    <w:noProof/>
                    <w:sz w:val="22"/>
                  </w:rPr>
                  <w:t>to a melhoria da qualidade de vida das pessoas , baseando-se em exames instantaneos altamente confi</w:t>
                </w:r>
                <w:r w:rsidR="00575F4E" w:rsidRPr="00803023">
                  <w:rPr>
                    <w:noProof/>
                    <w:sz w:val="22"/>
                  </w:rPr>
                  <w:t>áveis , promovendo o diagnóstico antecipado.</w:t>
                </w:r>
              </w:p>
              <w:p w14:paraId="44BCEDB9" w14:textId="77777777" w:rsidR="005F4830" w:rsidRDefault="00FF77B9" w:rsidP="009D50BC">
                <w:pPr>
                  <w:rPr>
                    <w:noProof/>
                  </w:rPr>
                </w:pPr>
              </w:p>
            </w:sdtContent>
          </w:sdt>
          <w:p w14:paraId="4B48383F" w14:textId="77777777" w:rsidR="00803023" w:rsidRDefault="00803023" w:rsidP="009D50BC">
            <w:pPr>
              <w:rPr>
                <w:noProof/>
                <w:sz w:val="24"/>
                <w:szCs w:val="24"/>
              </w:rPr>
            </w:pPr>
            <w:r w:rsidRPr="00803023">
              <w:rPr>
                <w:noProof/>
                <w:sz w:val="24"/>
                <w:szCs w:val="24"/>
              </w:rPr>
              <w:t>Como funciona?</w:t>
            </w:r>
          </w:p>
          <w:p w14:paraId="16E5118C" w14:textId="77777777" w:rsidR="00803023" w:rsidRDefault="00803023" w:rsidP="009D50BC">
            <w:pPr>
              <w:rPr>
                <w:noProof/>
                <w:sz w:val="22"/>
              </w:rPr>
            </w:pPr>
            <w:r w:rsidRPr="00803023">
              <w:rPr>
                <w:noProof/>
                <w:sz w:val="22"/>
              </w:rPr>
              <w:t xml:space="preserve">O uso deste aparelho é tão simples </w:t>
            </w:r>
            <w:r>
              <w:rPr>
                <w:noProof/>
                <w:sz w:val="22"/>
              </w:rPr>
              <w:t>como:</w:t>
            </w:r>
          </w:p>
          <w:p w14:paraId="29523202" w14:textId="77777777" w:rsidR="00803023" w:rsidRDefault="00803023" w:rsidP="009D50BC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>- Introduzir o seu nome , idade e sexo.</w:t>
            </w:r>
          </w:p>
          <w:p w14:paraId="0EB1490D" w14:textId="77777777" w:rsidR="00803023" w:rsidRDefault="00803023" w:rsidP="009D50BC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>- Afastar-se entre 90 cm e 120 cm do aparelho</w:t>
            </w:r>
          </w:p>
          <w:p w14:paraId="11D79BD6" w14:textId="77777777" w:rsidR="00EE42FF" w:rsidRDefault="00803023" w:rsidP="009D50BC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>- Este irá fazer o seu scan</w:t>
            </w:r>
          </w:p>
          <w:p w14:paraId="666F1340" w14:textId="6FB9AF39" w:rsidR="00EE42FF" w:rsidRDefault="00EE42FF" w:rsidP="009D50BC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>- Cerca de 10 segundos depois poderá retirar o papel do diagnóstico.</w:t>
            </w:r>
          </w:p>
          <w:p w14:paraId="37064879" w14:textId="4184106C" w:rsidR="00803023" w:rsidRPr="00803023" w:rsidRDefault="00C45522" w:rsidP="009D50BC">
            <w:pPr>
              <w:rPr>
                <w:noProof/>
                <w:color w:val="000000" w:themeColor="text1"/>
                <w:sz w:val="22"/>
              </w:rPr>
            </w:pPr>
            <w:r w:rsidRPr="00C45522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76BF5C5" wp14:editId="5B2AD37C">
                      <wp:simplePos x="0" y="0"/>
                      <wp:positionH relativeFrom="column">
                        <wp:posOffset>14</wp:posOffset>
                      </wp:positionH>
                      <wp:positionV relativeFrom="paragraph">
                        <wp:posOffset>5031327</wp:posOffset>
                      </wp:positionV>
                      <wp:extent cx="2360930" cy="1404620"/>
                      <wp:effectExtent l="0" t="0" r="22860" b="13970"/>
                      <wp:wrapSquare wrapText="bothSides"/>
                      <wp:docPr id="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BE407" w14:textId="3FEE7A37" w:rsidR="00C45522" w:rsidRPr="00C45522" w:rsidRDefault="00C4552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C45522">
                                    <w:rPr>
                                      <w:sz w:val="22"/>
                                    </w:rPr>
                                    <w:t>Legenda 4:  Recolha do diagnóstico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76BF5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0;margin-top:396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I5EQIAAP4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" filled="f">
                      <v:textbox style="mso-fit-shape-to-text:t">
                        <w:txbxContent>
                          <w:p w14:paraId="07FBE407" w14:textId="3FEE7A37" w:rsidR="00C45522" w:rsidRPr="00C45522" w:rsidRDefault="00C45522">
                            <w:pPr>
                              <w:rPr>
                                <w:sz w:val="22"/>
                              </w:rPr>
                            </w:pPr>
                            <w:r w:rsidRPr="00C45522">
                              <w:rPr>
                                <w:sz w:val="22"/>
                              </w:rPr>
                              <w:t>Legenda 4:  Recolha do diagnóstico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CCA220E" wp14:editId="61BF6E6B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1264714</wp:posOffset>
                  </wp:positionV>
                  <wp:extent cx="2551430" cy="3542030"/>
                  <wp:effectExtent l="0" t="0" r="1270" b="1270"/>
                  <wp:wrapTight wrapText="bothSides">
                    <wp:wrapPolygon edited="0">
                      <wp:start x="0" y="0"/>
                      <wp:lineTo x="0" y="21492"/>
                      <wp:lineTo x="21449" y="21492"/>
                      <wp:lineTo x="21449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430" cy="354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2FF">
              <w:rPr>
                <w:noProof/>
                <w:sz w:val="22"/>
              </w:rPr>
              <w:t xml:space="preserve">- Caso tenha algo </w:t>
            </w:r>
            <w:r w:rsidR="00803023">
              <w:rPr>
                <w:noProof/>
                <w:sz w:val="22"/>
              </w:rPr>
              <w:t xml:space="preserve"> </w:t>
            </w:r>
            <w:r w:rsidR="00EE42FF">
              <w:rPr>
                <w:noProof/>
                <w:sz w:val="22"/>
              </w:rPr>
              <w:t>, no papel do diagnóstico estará a indicação do centro de saude / hospital mais próximo.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7285F" w14:textId="193A288B" w:rsidR="005F4830" w:rsidRPr="00DE2524" w:rsidRDefault="009D50BC" w:rsidP="00457BCB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le</w:t>
            </w:r>
          </w:p>
        </w:tc>
        <w:tc>
          <w:tcPr>
            <w:tcW w:w="85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7472E5" w14:textId="5240F710" w:rsidR="005F4830" w:rsidRPr="00DE2524" w:rsidRDefault="009D50BC" w:rsidP="005F4830">
            <w:pPr>
              <w:pStyle w:val="SemEspaamento"/>
              <w:rPr>
                <w:rFonts w:asciiTheme="majorHAnsi" w:hAnsiTheme="majorHAnsi"/>
                <w:noProof/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2336" behindDoc="1" locked="0" layoutInCell="1" allowOverlap="1" wp14:anchorId="0666F41A" wp14:editId="0949949E">
                  <wp:simplePos x="0" y="0"/>
                  <wp:positionH relativeFrom="column">
                    <wp:posOffset>1233849</wp:posOffset>
                  </wp:positionH>
                  <wp:positionV relativeFrom="paragraph">
                    <wp:posOffset>354</wp:posOffset>
                  </wp:positionV>
                  <wp:extent cx="3404870" cy="3314700"/>
                  <wp:effectExtent l="0" t="0" r="5080" b="0"/>
                  <wp:wrapTight wrapText="bothSides">
                    <wp:wrapPolygon edited="0">
                      <wp:start x="0" y="0"/>
                      <wp:lineTo x="0" y="21476"/>
                      <wp:lineTo x="21511" y="21476"/>
                      <wp:lineTo x="21511" y="0"/>
                      <wp:lineTo x="0" y="0"/>
                    </wp:wrapPolygon>
                  </wp:wrapTight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7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F4830" w:rsidRPr="001C36A4" w14:paraId="155F7A7C" w14:textId="77777777" w:rsidTr="000821C8">
        <w:trPr>
          <w:trHeight w:val="728"/>
        </w:trPr>
        <w:tc>
          <w:tcPr>
            <w:tcW w:w="41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EB6AF3" w14:textId="77777777" w:rsidR="005F4830" w:rsidRPr="00DE2524" w:rsidRDefault="005F4830" w:rsidP="005F4830">
            <w:pPr>
              <w:pStyle w:val="LegendadaFotografia"/>
              <w:rPr>
                <w:color w:val="000000" w:themeColor="text1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D72EDD4" w14:textId="32733427" w:rsidR="005F4830" w:rsidRPr="00DE2524" w:rsidRDefault="005F4830" w:rsidP="00457BCB">
            <w:pPr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5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ABA07" w14:textId="3CBD0B2E" w:rsidR="005F4830" w:rsidRPr="003D0A97" w:rsidRDefault="003D0A97" w:rsidP="00F963ED">
            <w:pPr>
              <w:pStyle w:val="LegendadaFotografia"/>
              <w:rPr>
                <w:sz w:val="22"/>
              </w:rPr>
            </w:pPr>
            <w:r w:rsidRPr="003D0A97">
              <w:rPr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904A5E3" wp14:editId="4D543AF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3902710</wp:posOffset>
                      </wp:positionV>
                      <wp:extent cx="2360930" cy="1404620"/>
                      <wp:effectExtent l="0" t="0" r="20320" b="1397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67127" w14:textId="5E5EB002" w:rsidR="003D0A97" w:rsidRDefault="003D0A97">
                                  <w:r>
                                    <w:t xml:space="preserve">Legenda 2: </w:t>
                                  </w:r>
                                  <w:r w:rsidR="00AF7B0B">
                                    <w:t>I</w:t>
                                  </w:r>
                                  <w:r>
                                    <w:t>n</w:t>
                                  </w:r>
                                  <w:r w:rsidR="00AF7B0B">
                                    <w:t>í</w:t>
                                  </w:r>
                                  <w:r>
                                    <w:t>ci</w:t>
                                  </w:r>
                                  <w:r w:rsidR="00AF7B0B">
                                    <w:t>o</w:t>
                                  </w:r>
                                  <w:r>
                                    <w:t xml:space="preserve"> o processo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4A5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.3pt;margin-top:307.3pt;width:185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" filled="f">
                      <v:textbox style="mso-fit-shape-to-text:t">
                        <w:txbxContent>
                          <w:p w14:paraId="1C267127" w14:textId="5E5EB002" w:rsidR="003D0A97" w:rsidRDefault="003D0A97">
                            <w:r>
                              <w:t xml:space="preserve">Legenda 2: </w:t>
                            </w:r>
                            <w:r w:rsidR="00AF7B0B">
                              <w:t>I</w:t>
                            </w:r>
                            <w:r>
                              <w:t>n</w:t>
                            </w:r>
                            <w:r w:rsidR="00AF7B0B">
                              <w:t>í</w:t>
                            </w:r>
                            <w:r>
                              <w:t>ci</w:t>
                            </w:r>
                            <w:r w:rsidR="00AF7B0B">
                              <w:t>o</w:t>
                            </w:r>
                            <w:r>
                              <w:t xml:space="preserve"> o processo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D0A97">
              <w:rPr>
                <w:color w:val="000000" w:themeColor="text1"/>
                <w:sz w:val="22"/>
              </w:rPr>
              <w:drawing>
                <wp:anchor distT="0" distB="0" distL="114300" distR="114300" simplePos="0" relativeHeight="251659264" behindDoc="1" locked="0" layoutInCell="1" allowOverlap="1" wp14:anchorId="6772FC72" wp14:editId="018014A6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207645</wp:posOffset>
                  </wp:positionV>
                  <wp:extent cx="2486660" cy="3712845"/>
                  <wp:effectExtent l="0" t="0" r="8890" b="1905"/>
                  <wp:wrapTight wrapText="bothSides">
                    <wp:wrapPolygon edited="0">
                      <wp:start x="0" y="0"/>
                      <wp:lineTo x="0" y="21500"/>
                      <wp:lineTo x="21512" y="21500"/>
                      <wp:lineTo x="21512" y="0"/>
                      <wp:lineTo x="0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37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A97">
              <w:rPr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E4A1CB5" wp14:editId="0F00BCF1">
                      <wp:simplePos x="0" y="0"/>
                      <wp:positionH relativeFrom="column">
                        <wp:posOffset>2673350</wp:posOffset>
                      </wp:positionH>
                      <wp:positionV relativeFrom="paragraph">
                        <wp:posOffset>3825240</wp:posOffset>
                      </wp:positionV>
                      <wp:extent cx="2360930" cy="1404620"/>
                      <wp:effectExtent l="0" t="0" r="20320" b="13970"/>
                      <wp:wrapSquare wrapText="bothSides"/>
                      <wp:docPr id="1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1ED78" w14:textId="67CE08EE" w:rsidR="003D0A97" w:rsidRPr="003D0A97" w:rsidRDefault="003D0A9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3D0A97">
                                    <w:rPr>
                                      <w:sz w:val="22"/>
                                    </w:rPr>
                                    <w:t xml:space="preserve">Legenda 3: Scan a ser realizado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A1CB5" id="_x0000_s1028" type="#_x0000_t202" style="position:absolute;margin-left:210.5pt;margin-top:301.2pt;width:185.9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" filled="f">
                      <v:textbox style="mso-fit-shape-to-text:t">
                        <w:txbxContent>
                          <w:p w14:paraId="33E1ED78" w14:textId="67CE08EE" w:rsidR="003D0A97" w:rsidRPr="003D0A97" w:rsidRDefault="003D0A97">
                            <w:pPr>
                              <w:rPr>
                                <w:sz w:val="22"/>
                              </w:rPr>
                            </w:pPr>
                            <w:r w:rsidRPr="003D0A97">
                              <w:rPr>
                                <w:sz w:val="22"/>
                              </w:rPr>
                              <w:t xml:space="preserve">Legenda 3: Scan a ser realizado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D0A97">
              <w:rPr>
                <w:color w:val="000000" w:themeColor="text1"/>
                <w:sz w:val="22"/>
              </w:rPr>
              <w:drawing>
                <wp:anchor distT="0" distB="0" distL="114300" distR="114300" simplePos="0" relativeHeight="251660288" behindDoc="1" locked="0" layoutInCell="1" allowOverlap="1" wp14:anchorId="40134B95" wp14:editId="0318E554">
                  <wp:simplePos x="0" y="0"/>
                  <wp:positionH relativeFrom="page">
                    <wp:posOffset>2868295</wp:posOffset>
                  </wp:positionH>
                  <wp:positionV relativeFrom="paragraph">
                    <wp:posOffset>1108710</wp:posOffset>
                  </wp:positionV>
                  <wp:extent cx="2879090" cy="2599690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438" y="21368"/>
                      <wp:lineTo x="21438" y="0"/>
                      <wp:lineTo x="0" y="0"/>
                    </wp:wrapPolygon>
                  </wp:wrapTight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090" cy="259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 xml:space="preserve">                                                            </w:t>
            </w:r>
            <w:r w:rsidRPr="003D0A97">
              <w:rPr>
                <w:sz w:val="22"/>
              </w:rPr>
              <w:t>Legenda 1 : Health+</w:t>
            </w:r>
          </w:p>
        </w:tc>
      </w:tr>
      <w:tr w:rsidR="005F4830" w:rsidRPr="00DE2524" w14:paraId="4EE34C65" w14:textId="77777777" w:rsidTr="000821C8">
        <w:trPr>
          <w:trHeight w:val="1709"/>
        </w:trPr>
        <w:tc>
          <w:tcPr>
            <w:tcW w:w="41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EA95A8" w14:textId="77777777" w:rsidR="005F4830" w:rsidRPr="001C36A4" w:rsidRDefault="005F4830" w:rsidP="005F4830">
            <w:pPr>
              <w:pStyle w:val="LegendadaFotografia"/>
              <w:rPr>
                <w:color w:val="000000" w:themeColor="text1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  <w:vAlign w:val="center"/>
          </w:tcPr>
          <w:p w14:paraId="647C00C1" w14:textId="77777777" w:rsidR="005F4830" w:rsidRPr="001C36A4" w:rsidRDefault="005F4830" w:rsidP="00457BCB">
            <w:pPr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5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EB32" w14:textId="365ABAB1" w:rsidR="005F4830" w:rsidRPr="001C36A4" w:rsidRDefault="005F4830" w:rsidP="005F4830">
            <w:pPr>
              <w:pStyle w:val="SemEspaamento"/>
              <w:rPr>
                <w:noProof/>
              </w:rPr>
            </w:pPr>
          </w:p>
          <w:p w14:paraId="29A2354B" w14:textId="51B8E28E" w:rsidR="005F4830" w:rsidRPr="00DE2524" w:rsidRDefault="009E7183" w:rsidP="009D5E5F">
            <w:pPr>
              <w:pStyle w:val="Subttulodopequenoartig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56CCA30" wp14:editId="29B685FC">
                  <wp:simplePos x="0" y="0"/>
                  <wp:positionH relativeFrom="column">
                    <wp:posOffset>761365</wp:posOffset>
                  </wp:positionH>
                  <wp:positionV relativeFrom="paragraph">
                    <wp:posOffset>106045</wp:posOffset>
                  </wp:positionV>
                  <wp:extent cx="3632835" cy="3130550"/>
                  <wp:effectExtent l="0" t="0" r="5715" b="0"/>
                  <wp:wrapTight wrapText="bothSides">
                    <wp:wrapPolygon edited="0">
                      <wp:start x="0" y="0"/>
                      <wp:lineTo x="0" y="21425"/>
                      <wp:lineTo x="21521" y="21425"/>
                      <wp:lineTo x="21521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835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40124B8" wp14:editId="7BD1E289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3597275</wp:posOffset>
                      </wp:positionV>
                      <wp:extent cx="2360930" cy="1404620"/>
                      <wp:effectExtent l="0" t="0" r="20320" b="13970"/>
                      <wp:wrapSquare wrapText="bothSides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BEE44" w14:textId="719337C2" w:rsidR="009E7183" w:rsidRPr="009E7183" w:rsidRDefault="009E718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9E7183">
                                    <w:rPr>
                                      <w:sz w:val="22"/>
                                    </w:rPr>
                                    <w:t>Legenda 5: Diagnóstico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124B8" id="_x0000_s1029" type="#_x0000_t202" style="position:absolute;margin-left:78.8pt;margin-top:283.25pt;width:185.9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" filled="f">
                      <v:textbox style="mso-fit-shape-to-text:t">
                        <w:txbxContent>
                          <w:p w14:paraId="137BEE44" w14:textId="719337C2" w:rsidR="009E7183" w:rsidRPr="009E7183" w:rsidRDefault="009E7183">
                            <w:pPr>
                              <w:rPr>
                                <w:sz w:val="22"/>
                              </w:rPr>
                            </w:pPr>
                            <w:r w:rsidRPr="009E7183">
                              <w:rPr>
                                <w:sz w:val="22"/>
                              </w:rPr>
                              <w:t>Legenda 5: Diagnóstico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77FBD3B" w14:textId="6F743614" w:rsidR="00CE1F2C" w:rsidRPr="00DE2524" w:rsidRDefault="00CE1F2C">
      <w:pPr>
        <w:rPr>
          <w:noProof/>
          <w:color w:val="000000" w:themeColor="text1"/>
        </w:rPr>
        <w:sectPr w:rsidR="00CE1F2C" w:rsidRPr="00DE2524" w:rsidSect="00C11F17">
          <w:pgSz w:w="15840" w:h="24480" w:code="3"/>
          <w:pgMar w:top="1440" w:right="1440" w:bottom="0" w:left="1440" w:header="720" w:footer="432" w:gutter="0"/>
          <w:cols w:space="720"/>
          <w:titlePg/>
          <w:docGrid w:linePitch="360"/>
        </w:sectPr>
      </w:pPr>
    </w:p>
    <w:p w14:paraId="28356621" w14:textId="77777777" w:rsidR="00FE5295" w:rsidRPr="00DE2524" w:rsidRDefault="00FE5295" w:rsidP="00FE5295">
      <w:pPr>
        <w:rPr>
          <w:noProof/>
          <w:color w:val="000000" w:themeColor="text1"/>
        </w:rPr>
      </w:pPr>
    </w:p>
    <w:sectPr w:rsidR="00FE5295" w:rsidRPr="00DE2524" w:rsidSect="00C11F17">
      <w:pgSz w:w="15840" w:h="24480" w:code="3"/>
      <w:pgMar w:top="1440" w:right="1440" w:bottom="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66E1" w14:textId="77777777" w:rsidR="00FF77B9" w:rsidRDefault="00FF77B9" w:rsidP="00554336">
      <w:pPr>
        <w:spacing w:after="0"/>
      </w:pPr>
      <w:r>
        <w:separator/>
      </w:r>
    </w:p>
  </w:endnote>
  <w:endnote w:type="continuationSeparator" w:id="0">
    <w:p w14:paraId="2FD44C75" w14:textId="77777777" w:rsidR="00FF77B9" w:rsidRDefault="00FF77B9" w:rsidP="00554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F462" w14:textId="77777777" w:rsidR="00FF77B9" w:rsidRDefault="00FF77B9" w:rsidP="00554336">
      <w:pPr>
        <w:spacing w:after="0"/>
      </w:pPr>
      <w:r>
        <w:separator/>
      </w:r>
    </w:p>
  </w:footnote>
  <w:footnote w:type="continuationSeparator" w:id="0">
    <w:p w14:paraId="713419B8" w14:textId="77777777" w:rsidR="00FF77B9" w:rsidRDefault="00FF77B9" w:rsidP="005543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CB"/>
    <w:rsid w:val="000064BF"/>
    <w:rsid w:val="000139C1"/>
    <w:rsid w:val="00015939"/>
    <w:rsid w:val="0001620C"/>
    <w:rsid w:val="00052781"/>
    <w:rsid w:val="00061A8E"/>
    <w:rsid w:val="000821C8"/>
    <w:rsid w:val="0008417E"/>
    <w:rsid w:val="00086C23"/>
    <w:rsid w:val="00093F55"/>
    <w:rsid w:val="000970C8"/>
    <w:rsid w:val="000B08D7"/>
    <w:rsid w:val="000B7E70"/>
    <w:rsid w:val="000C05B8"/>
    <w:rsid w:val="000C4253"/>
    <w:rsid w:val="000C492C"/>
    <w:rsid w:val="000C63FC"/>
    <w:rsid w:val="000D1612"/>
    <w:rsid w:val="000E1912"/>
    <w:rsid w:val="000E3A15"/>
    <w:rsid w:val="000E410F"/>
    <w:rsid w:val="000E47DF"/>
    <w:rsid w:val="000E707E"/>
    <w:rsid w:val="000F13BE"/>
    <w:rsid w:val="000F3105"/>
    <w:rsid w:val="0010319C"/>
    <w:rsid w:val="001119CD"/>
    <w:rsid w:val="00120383"/>
    <w:rsid w:val="001214BF"/>
    <w:rsid w:val="00132CE5"/>
    <w:rsid w:val="00133D55"/>
    <w:rsid w:val="001432CC"/>
    <w:rsid w:val="001472EB"/>
    <w:rsid w:val="0015557C"/>
    <w:rsid w:val="00155BB5"/>
    <w:rsid w:val="001627B3"/>
    <w:rsid w:val="0017372B"/>
    <w:rsid w:val="00173FCF"/>
    <w:rsid w:val="00174B98"/>
    <w:rsid w:val="00175772"/>
    <w:rsid w:val="00196657"/>
    <w:rsid w:val="001A1751"/>
    <w:rsid w:val="001A5A0A"/>
    <w:rsid w:val="001A5C71"/>
    <w:rsid w:val="001C36A4"/>
    <w:rsid w:val="001C50D0"/>
    <w:rsid w:val="001D517B"/>
    <w:rsid w:val="001D7797"/>
    <w:rsid w:val="001E28C1"/>
    <w:rsid w:val="001F5567"/>
    <w:rsid w:val="001F62F5"/>
    <w:rsid w:val="001F657F"/>
    <w:rsid w:val="0020424D"/>
    <w:rsid w:val="002107A1"/>
    <w:rsid w:val="0021691D"/>
    <w:rsid w:val="00216B9C"/>
    <w:rsid w:val="00230183"/>
    <w:rsid w:val="00237F02"/>
    <w:rsid w:val="002746CA"/>
    <w:rsid w:val="00275735"/>
    <w:rsid w:val="002768F0"/>
    <w:rsid w:val="0028351F"/>
    <w:rsid w:val="00284C66"/>
    <w:rsid w:val="002942F9"/>
    <w:rsid w:val="002952C6"/>
    <w:rsid w:val="00296A3E"/>
    <w:rsid w:val="002A6AF8"/>
    <w:rsid w:val="002A76D9"/>
    <w:rsid w:val="002B1B93"/>
    <w:rsid w:val="002C46CD"/>
    <w:rsid w:val="002C4E97"/>
    <w:rsid w:val="002C712F"/>
    <w:rsid w:val="002E400F"/>
    <w:rsid w:val="00305529"/>
    <w:rsid w:val="00315FD9"/>
    <w:rsid w:val="0031609F"/>
    <w:rsid w:val="00323F8B"/>
    <w:rsid w:val="0032737D"/>
    <w:rsid w:val="00327B96"/>
    <w:rsid w:val="00327F09"/>
    <w:rsid w:val="00331FF6"/>
    <w:rsid w:val="00333A87"/>
    <w:rsid w:val="00353DCE"/>
    <w:rsid w:val="00362C30"/>
    <w:rsid w:val="00362F69"/>
    <w:rsid w:val="00387D7F"/>
    <w:rsid w:val="003A2F2B"/>
    <w:rsid w:val="003B3B75"/>
    <w:rsid w:val="003C118D"/>
    <w:rsid w:val="003C148F"/>
    <w:rsid w:val="003C252E"/>
    <w:rsid w:val="003C4ACB"/>
    <w:rsid w:val="003C55A4"/>
    <w:rsid w:val="003D0A97"/>
    <w:rsid w:val="003E0014"/>
    <w:rsid w:val="003E07AA"/>
    <w:rsid w:val="003E759E"/>
    <w:rsid w:val="003F4C0F"/>
    <w:rsid w:val="003F544A"/>
    <w:rsid w:val="00415A82"/>
    <w:rsid w:val="0043647B"/>
    <w:rsid w:val="004569B8"/>
    <w:rsid w:val="00460859"/>
    <w:rsid w:val="004831AD"/>
    <w:rsid w:val="004B4571"/>
    <w:rsid w:val="004C3DF2"/>
    <w:rsid w:val="004D1721"/>
    <w:rsid w:val="004D1817"/>
    <w:rsid w:val="004D33E8"/>
    <w:rsid w:val="004D4C02"/>
    <w:rsid w:val="004E63BA"/>
    <w:rsid w:val="004F281F"/>
    <w:rsid w:val="004F74DD"/>
    <w:rsid w:val="00502068"/>
    <w:rsid w:val="005056FC"/>
    <w:rsid w:val="00507968"/>
    <w:rsid w:val="00527FE0"/>
    <w:rsid w:val="0053589F"/>
    <w:rsid w:val="0054348D"/>
    <w:rsid w:val="00543C35"/>
    <w:rsid w:val="00554336"/>
    <w:rsid w:val="00566C26"/>
    <w:rsid w:val="005706B7"/>
    <w:rsid w:val="00575C13"/>
    <w:rsid w:val="00575F4E"/>
    <w:rsid w:val="00590DC3"/>
    <w:rsid w:val="005956D6"/>
    <w:rsid w:val="005A1800"/>
    <w:rsid w:val="005A78B4"/>
    <w:rsid w:val="005B3643"/>
    <w:rsid w:val="005B7C41"/>
    <w:rsid w:val="005C502F"/>
    <w:rsid w:val="005E1B08"/>
    <w:rsid w:val="005E2DC0"/>
    <w:rsid w:val="005F2B1B"/>
    <w:rsid w:val="005F415C"/>
    <w:rsid w:val="005F4830"/>
    <w:rsid w:val="00622D79"/>
    <w:rsid w:val="00624F21"/>
    <w:rsid w:val="00630CF2"/>
    <w:rsid w:val="006608C8"/>
    <w:rsid w:val="00664133"/>
    <w:rsid w:val="00667FF3"/>
    <w:rsid w:val="006926DA"/>
    <w:rsid w:val="00692D2D"/>
    <w:rsid w:val="006931FE"/>
    <w:rsid w:val="006B52E6"/>
    <w:rsid w:val="006C0B7A"/>
    <w:rsid w:val="006E2F9B"/>
    <w:rsid w:val="006E7170"/>
    <w:rsid w:val="006F2F91"/>
    <w:rsid w:val="0070526E"/>
    <w:rsid w:val="007123AA"/>
    <w:rsid w:val="007204C9"/>
    <w:rsid w:val="007212EC"/>
    <w:rsid w:val="00725CB2"/>
    <w:rsid w:val="00727546"/>
    <w:rsid w:val="00733B3B"/>
    <w:rsid w:val="00743839"/>
    <w:rsid w:val="0074723D"/>
    <w:rsid w:val="0077279E"/>
    <w:rsid w:val="00773C51"/>
    <w:rsid w:val="00786A41"/>
    <w:rsid w:val="00794C1C"/>
    <w:rsid w:val="0079573D"/>
    <w:rsid w:val="00796FAE"/>
    <w:rsid w:val="007A4B37"/>
    <w:rsid w:val="007B05E8"/>
    <w:rsid w:val="007B223E"/>
    <w:rsid w:val="007B5DCC"/>
    <w:rsid w:val="007C06B7"/>
    <w:rsid w:val="007C10B3"/>
    <w:rsid w:val="007D6A71"/>
    <w:rsid w:val="007D6D74"/>
    <w:rsid w:val="007D6DBE"/>
    <w:rsid w:val="007E141B"/>
    <w:rsid w:val="007E1630"/>
    <w:rsid w:val="007E4FD5"/>
    <w:rsid w:val="007E628C"/>
    <w:rsid w:val="007E78A1"/>
    <w:rsid w:val="007F5D1C"/>
    <w:rsid w:val="007F6234"/>
    <w:rsid w:val="00800942"/>
    <w:rsid w:val="00800A0F"/>
    <w:rsid w:val="008016E2"/>
    <w:rsid w:val="00803023"/>
    <w:rsid w:val="00807716"/>
    <w:rsid w:val="008078CB"/>
    <w:rsid w:val="00813EA3"/>
    <w:rsid w:val="00826103"/>
    <w:rsid w:val="00830DC5"/>
    <w:rsid w:val="0083111F"/>
    <w:rsid w:val="00850158"/>
    <w:rsid w:val="008571EB"/>
    <w:rsid w:val="00863E1E"/>
    <w:rsid w:val="00864FBB"/>
    <w:rsid w:val="00865F74"/>
    <w:rsid w:val="0089013B"/>
    <w:rsid w:val="008A560A"/>
    <w:rsid w:val="008A645C"/>
    <w:rsid w:val="008A790D"/>
    <w:rsid w:val="008B310F"/>
    <w:rsid w:val="008B64A3"/>
    <w:rsid w:val="008C055B"/>
    <w:rsid w:val="008C0AD6"/>
    <w:rsid w:val="008C2C11"/>
    <w:rsid w:val="008D4A3C"/>
    <w:rsid w:val="008D6766"/>
    <w:rsid w:val="008D757B"/>
    <w:rsid w:val="008E0A2E"/>
    <w:rsid w:val="008F75D6"/>
    <w:rsid w:val="009010EB"/>
    <w:rsid w:val="009047BC"/>
    <w:rsid w:val="009151EB"/>
    <w:rsid w:val="0091599E"/>
    <w:rsid w:val="00915F67"/>
    <w:rsid w:val="00916696"/>
    <w:rsid w:val="00940DDA"/>
    <w:rsid w:val="00953B20"/>
    <w:rsid w:val="00957478"/>
    <w:rsid w:val="009768A3"/>
    <w:rsid w:val="009912BE"/>
    <w:rsid w:val="00994C68"/>
    <w:rsid w:val="009A033F"/>
    <w:rsid w:val="009A03FD"/>
    <w:rsid w:val="009A268A"/>
    <w:rsid w:val="009A2876"/>
    <w:rsid w:val="009A7638"/>
    <w:rsid w:val="009B2E43"/>
    <w:rsid w:val="009B66A2"/>
    <w:rsid w:val="009B7D83"/>
    <w:rsid w:val="009C6DEC"/>
    <w:rsid w:val="009D34FD"/>
    <w:rsid w:val="009D3B7C"/>
    <w:rsid w:val="009D50BC"/>
    <w:rsid w:val="009D5E5F"/>
    <w:rsid w:val="009E409B"/>
    <w:rsid w:val="009E7183"/>
    <w:rsid w:val="009F0EB8"/>
    <w:rsid w:val="009F4A41"/>
    <w:rsid w:val="00A0465D"/>
    <w:rsid w:val="00A0596F"/>
    <w:rsid w:val="00A1EDDC"/>
    <w:rsid w:val="00A36549"/>
    <w:rsid w:val="00A46549"/>
    <w:rsid w:val="00A491B1"/>
    <w:rsid w:val="00A61945"/>
    <w:rsid w:val="00A70242"/>
    <w:rsid w:val="00A74923"/>
    <w:rsid w:val="00A7758D"/>
    <w:rsid w:val="00A85400"/>
    <w:rsid w:val="00AA5FE5"/>
    <w:rsid w:val="00AB2AA3"/>
    <w:rsid w:val="00AC117E"/>
    <w:rsid w:val="00AE4980"/>
    <w:rsid w:val="00AF2EDF"/>
    <w:rsid w:val="00AF553C"/>
    <w:rsid w:val="00AF6DF5"/>
    <w:rsid w:val="00AF7B0B"/>
    <w:rsid w:val="00B07394"/>
    <w:rsid w:val="00B1023C"/>
    <w:rsid w:val="00B22F0C"/>
    <w:rsid w:val="00B35BC7"/>
    <w:rsid w:val="00B4611F"/>
    <w:rsid w:val="00B523EA"/>
    <w:rsid w:val="00B53541"/>
    <w:rsid w:val="00B53FB6"/>
    <w:rsid w:val="00B767C0"/>
    <w:rsid w:val="00B93C89"/>
    <w:rsid w:val="00BA1EAC"/>
    <w:rsid w:val="00BA563E"/>
    <w:rsid w:val="00BC1947"/>
    <w:rsid w:val="00BC6155"/>
    <w:rsid w:val="00BC64EC"/>
    <w:rsid w:val="00BD5C4E"/>
    <w:rsid w:val="00BD7BDE"/>
    <w:rsid w:val="00BE07C1"/>
    <w:rsid w:val="00BE1E30"/>
    <w:rsid w:val="00BF5EB9"/>
    <w:rsid w:val="00C0323D"/>
    <w:rsid w:val="00C07E8F"/>
    <w:rsid w:val="00C11F17"/>
    <w:rsid w:val="00C30B77"/>
    <w:rsid w:val="00C45522"/>
    <w:rsid w:val="00C57F22"/>
    <w:rsid w:val="00C6249E"/>
    <w:rsid w:val="00C67ED5"/>
    <w:rsid w:val="00C71E9D"/>
    <w:rsid w:val="00C76D20"/>
    <w:rsid w:val="00C801BA"/>
    <w:rsid w:val="00C8086C"/>
    <w:rsid w:val="00C80916"/>
    <w:rsid w:val="00C85B4A"/>
    <w:rsid w:val="00C90E99"/>
    <w:rsid w:val="00C90FFE"/>
    <w:rsid w:val="00C94726"/>
    <w:rsid w:val="00C95CCD"/>
    <w:rsid w:val="00CB0CB1"/>
    <w:rsid w:val="00CB19CE"/>
    <w:rsid w:val="00CB4217"/>
    <w:rsid w:val="00CC3396"/>
    <w:rsid w:val="00CC37A7"/>
    <w:rsid w:val="00CD00E1"/>
    <w:rsid w:val="00CD4C47"/>
    <w:rsid w:val="00CE1F2C"/>
    <w:rsid w:val="00CE49B2"/>
    <w:rsid w:val="00CE524C"/>
    <w:rsid w:val="00CF21D9"/>
    <w:rsid w:val="00CF34CD"/>
    <w:rsid w:val="00CF5018"/>
    <w:rsid w:val="00D1612C"/>
    <w:rsid w:val="00D30B97"/>
    <w:rsid w:val="00D30D96"/>
    <w:rsid w:val="00D31FCD"/>
    <w:rsid w:val="00D36F3C"/>
    <w:rsid w:val="00D43240"/>
    <w:rsid w:val="00D46CDC"/>
    <w:rsid w:val="00D6304B"/>
    <w:rsid w:val="00D676B3"/>
    <w:rsid w:val="00D67E44"/>
    <w:rsid w:val="00D8682F"/>
    <w:rsid w:val="00D90C37"/>
    <w:rsid w:val="00D91CFB"/>
    <w:rsid w:val="00DC27FC"/>
    <w:rsid w:val="00DD7F4A"/>
    <w:rsid w:val="00DE2524"/>
    <w:rsid w:val="00DF0B54"/>
    <w:rsid w:val="00E014D5"/>
    <w:rsid w:val="00E01AA7"/>
    <w:rsid w:val="00E02F28"/>
    <w:rsid w:val="00E034A1"/>
    <w:rsid w:val="00E07F58"/>
    <w:rsid w:val="00E11A96"/>
    <w:rsid w:val="00E15328"/>
    <w:rsid w:val="00E41F5C"/>
    <w:rsid w:val="00E6010D"/>
    <w:rsid w:val="00E61BD8"/>
    <w:rsid w:val="00E64FC6"/>
    <w:rsid w:val="00E7662D"/>
    <w:rsid w:val="00E76771"/>
    <w:rsid w:val="00E81E69"/>
    <w:rsid w:val="00E97F89"/>
    <w:rsid w:val="00EA5F38"/>
    <w:rsid w:val="00EA7977"/>
    <w:rsid w:val="00EB7C0B"/>
    <w:rsid w:val="00ED3181"/>
    <w:rsid w:val="00ED7448"/>
    <w:rsid w:val="00EE42FF"/>
    <w:rsid w:val="00EE7D8B"/>
    <w:rsid w:val="00EF0035"/>
    <w:rsid w:val="00EF1AFC"/>
    <w:rsid w:val="00F0187D"/>
    <w:rsid w:val="00F23030"/>
    <w:rsid w:val="00F23941"/>
    <w:rsid w:val="00F25E08"/>
    <w:rsid w:val="00F31919"/>
    <w:rsid w:val="00F47AAC"/>
    <w:rsid w:val="00F52FB4"/>
    <w:rsid w:val="00F62B75"/>
    <w:rsid w:val="00F66772"/>
    <w:rsid w:val="00F70FE9"/>
    <w:rsid w:val="00F7629D"/>
    <w:rsid w:val="00F963ED"/>
    <w:rsid w:val="00FA79BF"/>
    <w:rsid w:val="00FB03B9"/>
    <w:rsid w:val="00FB0C16"/>
    <w:rsid w:val="00FC0993"/>
    <w:rsid w:val="00FE03A7"/>
    <w:rsid w:val="00FE1408"/>
    <w:rsid w:val="00FE1749"/>
    <w:rsid w:val="00FE2A70"/>
    <w:rsid w:val="00FE4EB4"/>
    <w:rsid w:val="00FE5295"/>
    <w:rsid w:val="00FE7547"/>
    <w:rsid w:val="00FE7833"/>
    <w:rsid w:val="00FE7ABD"/>
    <w:rsid w:val="00FF3F9D"/>
    <w:rsid w:val="00FF613B"/>
    <w:rsid w:val="00FF77B9"/>
    <w:rsid w:val="5224718C"/>
    <w:rsid w:val="5B7DBDC4"/>
    <w:rsid w:val="670EF97C"/>
    <w:rsid w:val="6B6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98F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24"/>
    <w:pPr>
      <w:spacing w:after="240" w:line="240" w:lineRule="auto"/>
    </w:pPr>
    <w:rPr>
      <w:sz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doAutor">
    <w:name w:val="Nome do Autor"/>
    <w:basedOn w:val="Normal"/>
    <w:next w:val="Normal"/>
    <w:uiPriority w:val="12"/>
    <w:rsid w:val="009A2876"/>
    <w:pPr>
      <w:widowControl w:val="0"/>
      <w:pBdr>
        <w:bottom w:val="single" w:sz="8" w:space="6" w:color="808080" w:themeColor="background1" w:themeShade="80"/>
      </w:pBdr>
      <w:autoSpaceDE w:val="0"/>
      <w:autoSpaceDN w:val="0"/>
    </w:pPr>
    <w:rPr>
      <w:b/>
      <w:caps/>
      <w:szCs w:val="24"/>
    </w:rPr>
  </w:style>
  <w:style w:type="paragraph" w:styleId="Cabealho">
    <w:name w:val="header"/>
    <w:basedOn w:val="Rodap"/>
    <w:link w:val="CabealhoCarter"/>
    <w:uiPriority w:val="99"/>
    <w:rsid w:val="00CE1F2C"/>
    <w:rPr>
      <w:rFonts w:asciiTheme="majorHAnsi" w:hAnsiTheme="majorHAnsi"/>
      <w:color w:val="000000" w:themeColor="text1"/>
      <w:sz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E1F2C"/>
    <w:rPr>
      <w:rFonts w:asciiTheme="majorHAnsi" w:hAnsiTheme="majorHAnsi"/>
      <w:color w:val="000000" w:themeColor="text1"/>
      <w:sz w:val="56"/>
    </w:rPr>
  </w:style>
  <w:style w:type="paragraph" w:styleId="Rodap">
    <w:name w:val="footer"/>
    <w:basedOn w:val="SemEspaamento"/>
    <w:link w:val="RodapCarter"/>
    <w:uiPriority w:val="99"/>
    <w:rsid w:val="0010319C"/>
    <w:pPr>
      <w:jc w:val="center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319C"/>
  </w:style>
  <w:style w:type="paragraph" w:styleId="NormalWeb">
    <w:name w:val="Normal (Web)"/>
    <w:basedOn w:val="Normal"/>
    <w:uiPriority w:val="99"/>
    <w:semiHidden/>
    <w:rsid w:val="00C11F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Nomedoautorpequeno">
    <w:name w:val="Nome do autor pequeno"/>
    <w:basedOn w:val="Normal"/>
    <w:qFormat/>
    <w:rsid w:val="004831AD"/>
    <w:pPr>
      <w:spacing w:after="0"/>
    </w:pPr>
    <w:rPr>
      <w:bCs/>
    </w:rPr>
  </w:style>
  <w:style w:type="paragraph" w:customStyle="1" w:styleId="Ttulodopequenoartigo">
    <w:name w:val="Título do pequeno artigo"/>
    <w:basedOn w:val="Normal"/>
    <w:qFormat/>
    <w:rsid w:val="00F66772"/>
    <w:pPr>
      <w:spacing w:after="0" w:line="276" w:lineRule="auto"/>
    </w:pPr>
    <w:rPr>
      <w:rFonts w:asciiTheme="majorHAnsi" w:hAnsiTheme="majorHAnsi"/>
      <w:sz w:val="32"/>
    </w:rPr>
  </w:style>
  <w:style w:type="paragraph" w:customStyle="1" w:styleId="Subttulodopequenoartigo">
    <w:name w:val="Subtítulo do pequeno artigo"/>
    <w:basedOn w:val="Normal"/>
    <w:qFormat/>
    <w:rsid w:val="00F66772"/>
    <w:pPr>
      <w:spacing w:after="0" w:line="276" w:lineRule="auto"/>
    </w:pPr>
    <w:rPr>
      <w:sz w:val="32"/>
    </w:rPr>
  </w:style>
  <w:style w:type="paragraph" w:customStyle="1" w:styleId="Textodocorpo">
    <w:name w:val="Texto do corpo"/>
    <w:basedOn w:val="NormalWeb"/>
    <w:qFormat/>
    <w:rsid w:val="00864FBB"/>
    <w:rPr>
      <w:rFonts w:asciiTheme="minorHAnsi" w:hAnsiTheme="minorHAnsi"/>
      <w:color w:val="000000"/>
    </w:rPr>
  </w:style>
  <w:style w:type="paragraph" w:customStyle="1" w:styleId="Nomedoautorgrande">
    <w:name w:val="Nome do autor grande"/>
    <w:basedOn w:val="Normal"/>
    <w:next w:val="SemEspaamento"/>
    <w:qFormat/>
    <w:rsid w:val="00727546"/>
    <w:pPr>
      <w:spacing w:after="0" w:line="276" w:lineRule="auto"/>
    </w:pPr>
    <w:rPr>
      <w:sz w:val="32"/>
    </w:rPr>
  </w:style>
  <w:style w:type="paragraph" w:customStyle="1" w:styleId="Ttulodoartigogrande">
    <w:name w:val="Título do artigo grande"/>
    <w:basedOn w:val="Normal"/>
    <w:next w:val="Normal"/>
    <w:qFormat/>
    <w:rsid w:val="00727546"/>
    <w:pPr>
      <w:spacing w:after="0" w:line="276" w:lineRule="auto"/>
    </w:pPr>
    <w:rPr>
      <w:rFonts w:asciiTheme="majorHAnsi" w:hAnsiTheme="majorHAnsi"/>
      <w:sz w:val="52"/>
    </w:rPr>
  </w:style>
  <w:style w:type="paragraph" w:customStyle="1" w:styleId="Subttulodoartigogrande">
    <w:name w:val="Subtítulo do artigo grande"/>
    <w:basedOn w:val="Normal"/>
    <w:next w:val="Normal"/>
    <w:qFormat/>
    <w:rsid w:val="00DE2524"/>
    <w:pPr>
      <w:spacing w:after="0" w:line="276" w:lineRule="auto"/>
    </w:pPr>
    <w:rPr>
      <w:sz w:val="38"/>
    </w:rPr>
  </w:style>
  <w:style w:type="paragraph" w:customStyle="1" w:styleId="Ttulodocabealho">
    <w:name w:val="Título do cabeçalho"/>
    <w:basedOn w:val="Normal"/>
    <w:qFormat/>
    <w:rsid w:val="00DE2524"/>
    <w:pPr>
      <w:spacing w:after="0"/>
      <w:jc w:val="center"/>
    </w:pPr>
    <w:rPr>
      <w:rFonts w:asciiTheme="majorHAnsi" w:hAnsiTheme="majorHAnsi"/>
      <w:color w:val="000000" w:themeColor="text1"/>
      <w:sz w:val="108"/>
    </w:rPr>
  </w:style>
  <w:style w:type="paragraph" w:customStyle="1" w:styleId="Subttulodocabealho">
    <w:name w:val="Subtítulo do cabeçalho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  <w:sz w:val="40"/>
      <w:szCs w:val="40"/>
    </w:rPr>
  </w:style>
  <w:style w:type="paragraph" w:customStyle="1" w:styleId="Citaodaextrao">
    <w:name w:val="Citação da extração"/>
    <w:basedOn w:val="Normal"/>
    <w:qFormat/>
    <w:rsid w:val="00362F69"/>
    <w:pPr>
      <w:spacing w:after="0"/>
      <w:ind w:left="288" w:hanging="288"/>
    </w:pPr>
    <w:rPr>
      <w:sz w:val="56"/>
      <w:szCs w:val="56"/>
    </w:rPr>
  </w:style>
  <w:style w:type="paragraph" w:customStyle="1" w:styleId="Atribuiodecitaodopull">
    <w:name w:val="Atribuição de citação do pull"/>
    <w:basedOn w:val="Normal"/>
    <w:qFormat/>
    <w:rsid w:val="00362F69"/>
    <w:pPr>
      <w:spacing w:after="0"/>
      <w:ind w:left="288" w:hanging="288"/>
      <w:jc w:val="right"/>
    </w:pPr>
    <w:rPr>
      <w:sz w:val="32"/>
      <w:szCs w:val="32"/>
    </w:rPr>
  </w:style>
  <w:style w:type="paragraph" w:customStyle="1" w:styleId="LegendadaFotografia">
    <w:name w:val="Legenda da Fotografia"/>
    <w:basedOn w:val="Normal"/>
    <w:qFormat/>
    <w:rsid w:val="00AE4980"/>
    <w:pPr>
      <w:spacing w:after="0"/>
    </w:pPr>
    <w:rPr>
      <w:noProof/>
      <w:sz w:val="18"/>
    </w:rPr>
  </w:style>
  <w:style w:type="paragraph" w:customStyle="1" w:styleId="Copiarcabealho">
    <w:name w:val="Copiar cabeçalho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191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rsid w:val="00F3191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23E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191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191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06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064BF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7629D"/>
    <w:rPr>
      <w:color w:val="808080"/>
    </w:rPr>
  </w:style>
  <w:style w:type="paragraph" w:styleId="SemEspaamento">
    <w:name w:val="No Spacing"/>
    <w:uiPriority w:val="1"/>
    <w:qFormat/>
    <w:rsid w:val="00F66772"/>
    <w:pPr>
      <w:spacing w:after="0" w:line="240" w:lineRule="auto"/>
    </w:pPr>
  </w:style>
  <w:style w:type="paragraph" w:styleId="ndice1">
    <w:name w:val="toc 1"/>
    <w:basedOn w:val="Textodocorpo"/>
    <w:next w:val="Normal"/>
    <w:uiPriority w:val="39"/>
    <w:rsid w:val="005E1B08"/>
    <w:pPr>
      <w:spacing w:before="0" w:beforeAutospacing="0" w:after="0" w:afterAutospacing="0"/>
    </w:pPr>
    <w:rPr>
      <w:color w:val="000000" w:themeColor="text1"/>
    </w:rPr>
  </w:style>
  <w:style w:type="paragraph" w:styleId="ndice2">
    <w:name w:val="toc 2"/>
    <w:basedOn w:val="Normal"/>
    <w:next w:val="Normal"/>
    <w:uiPriority w:val="39"/>
    <w:rsid w:val="000C492C"/>
    <w:pPr>
      <w:spacing w:after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_\AppData\Roaming\Microsoft\Templates\Jornal%20tradi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559ED362D4B4C86AE2DF8059AE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84E6B-99FE-4394-9565-B9ED2B91886C}"/>
      </w:docPartPr>
      <w:docPartBody>
        <w:p w:rsidR="006730A2" w:rsidRDefault="00AE5163">
          <w:pPr>
            <w:pStyle w:val="414559ED362D4B4C86AE2DF8059AE679"/>
          </w:pPr>
          <w:r w:rsidRPr="00DE2524">
            <w:rPr>
              <w:noProof/>
              <w:lang w:bidi="pt-PT"/>
            </w:rPr>
            <w:t xml:space="preserve">Terça-feira </w:t>
          </w:r>
          <w:r w:rsidRPr="00DE2524">
            <w:rPr>
              <w:noProof/>
              <w:lang w:bidi="pt-PT"/>
            </w:rPr>
            <w:br/>
            <w:t xml:space="preserve">20 de Setembro </w:t>
          </w:r>
          <w:r w:rsidRPr="00DE2524">
            <w:rPr>
              <w:noProof/>
              <w:lang w:bidi="pt-PT"/>
            </w:rPr>
            <w:br/>
            <w:t>YYYY</w:t>
          </w:r>
        </w:p>
      </w:docPartBody>
    </w:docPart>
    <w:docPart>
      <w:docPartPr>
        <w:name w:val="5B677090AA644C4E818CBA05B6318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62326B-999E-4854-AB27-AEE2DC74845D}"/>
      </w:docPartPr>
      <w:docPartBody>
        <w:p w:rsidR="006730A2" w:rsidRDefault="00AE5163">
          <w:pPr>
            <w:pStyle w:val="5B677090AA644C4E818CBA05B63186A7"/>
          </w:pPr>
          <w:r w:rsidRPr="00DE2524">
            <w:rPr>
              <w:noProof/>
              <w:lang w:bidi="pt-PT"/>
            </w:rPr>
            <w:t>NOTÍCIAS HOJE</w:t>
          </w:r>
        </w:p>
      </w:docPartBody>
    </w:docPart>
    <w:docPart>
      <w:docPartPr>
        <w:name w:val="85823F99A4534EE19F9AD37E5198A1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9A9788-7F23-4939-B856-1F72F6F7FCA6}"/>
      </w:docPartPr>
      <w:docPartBody>
        <w:p w:rsidR="006730A2" w:rsidRDefault="00AE5163">
          <w:pPr>
            <w:pStyle w:val="85823F99A4534EE19F9AD37E5198A16D"/>
          </w:pPr>
          <w:r w:rsidRPr="00DE2524">
            <w:rPr>
              <w:noProof/>
              <w:lang w:bidi="pt-PT"/>
            </w:rPr>
            <w:t>Novidades e atualizações mais recentes do boletim</w:t>
          </w:r>
        </w:p>
      </w:docPartBody>
    </w:docPart>
    <w:docPart>
      <w:docPartPr>
        <w:name w:val="73329804D2284FF8B1C2BA0A5B21E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2A5C8D-22E8-4C54-9DB4-E820932D41B2}"/>
      </w:docPartPr>
      <w:docPartBody>
        <w:p w:rsidR="006730A2" w:rsidRDefault="00AE5163">
          <w:pPr>
            <w:pStyle w:val="73329804D2284FF8B1C2BA0A5B21E1DC"/>
          </w:pPr>
          <w:r w:rsidRPr="00DE2524">
            <w:rPr>
              <w:noProof/>
              <w:lang w:bidi="pt-PT"/>
            </w:rPr>
            <w:t>Edição</w:t>
          </w:r>
          <w:r w:rsidRPr="00DE2524">
            <w:rPr>
              <w:noProof/>
              <w:lang w:bidi="pt-PT"/>
            </w:rPr>
            <w:br/>
            <w:t>#10</w:t>
          </w:r>
        </w:p>
      </w:docPartBody>
    </w:docPart>
    <w:docPart>
      <w:docPartPr>
        <w:name w:val="4807E5A2D49546B7A8BFAF04DB98E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A93638-8413-4656-AD40-AB1FC9EF08DB}"/>
      </w:docPartPr>
      <w:docPartBody>
        <w:p w:rsidR="006730A2" w:rsidRDefault="00AE5163">
          <w:pPr>
            <w:pStyle w:val="4807E5A2D49546B7A8BFAF04DB98EB9E"/>
          </w:pPr>
          <w:r w:rsidRPr="00DE2524">
            <w:rPr>
              <w:noProof/>
              <w:lang w:bidi="pt-PT"/>
            </w:rPr>
            <w:t>Mirjam Nilsson</w:t>
          </w:r>
        </w:p>
      </w:docPartBody>
    </w:docPart>
    <w:docPart>
      <w:docPartPr>
        <w:name w:val="093E9AB687C549819791808965F6CB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22801-F7BF-4E9D-B063-AB22A758BC8A}"/>
      </w:docPartPr>
      <w:docPartBody>
        <w:p w:rsidR="00D53692" w:rsidRPr="00DE2524" w:rsidRDefault="00AE5163" w:rsidP="00F66772">
          <w:pPr>
            <w:rPr>
              <w:noProof/>
            </w:rPr>
          </w:pPr>
          <w:r w:rsidRPr="00DE2524">
            <w:rPr>
              <w:noProof/>
              <w:lang w:bidi="pt-PT"/>
            </w:rPr>
            <w:t xml:space="preserve">O vídeo fornece uma forma poderosa de ajudá-lo a provar o seu ponto de vista. Ao clicar em Vídeo Online, pode colar o código de incorporação do vídeo que pretende adicionar. Também pode escrever uma palavra-chave para pesquisar online pelo vídeo que melhor se adequa ao seu documento. </w:t>
          </w:r>
        </w:p>
        <w:p w:rsidR="00D53692" w:rsidRPr="00DE2524" w:rsidRDefault="00AE5163" w:rsidP="00F66772">
          <w:pPr>
            <w:rPr>
              <w:noProof/>
            </w:rPr>
          </w:pPr>
          <w:r w:rsidRPr="00DE2524">
            <w:rPr>
              <w:noProof/>
              <w:lang w:bidi="pt-PT"/>
            </w:rPr>
            <w:t xml:space="preserve">Para fazer com que o seu documento seja produzido de forma profissional, o Word fornece cabeçalho, rodapé, página de rosto e estruturas de caixa de texto que se complementam entre si. Por exemplo, pode adicionar uma página de rosto, um cabeçalho e uma barra lateral correspondentes. </w:t>
          </w:r>
        </w:p>
        <w:p w:rsidR="00D53692" w:rsidRPr="00DE2524" w:rsidRDefault="00AE5163" w:rsidP="00F66772">
          <w:pPr>
            <w:rPr>
              <w:noProof/>
            </w:rPr>
          </w:pPr>
          <w:r w:rsidRPr="00DE2524">
            <w:rPr>
              <w:noProof/>
              <w:lang w:bidi="pt-PT"/>
            </w:rPr>
            <w:t xml:space="preserve">Clique em Inserir e, em seguida, escolha os elementos que pretende a partir das diferentes galerias. </w:t>
          </w:r>
        </w:p>
        <w:p w:rsidR="00D53692" w:rsidRPr="00DE2524" w:rsidRDefault="00AE5163" w:rsidP="00F66772">
          <w:pPr>
            <w:rPr>
              <w:noProof/>
            </w:rPr>
          </w:pPr>
          <w:r w:rsidRPr="00DE2524">
            <w:rPr>
              <w:noProof/>
              <w:lang w:bidi="pt-PT"/>
            </w:rPr>
            <w:t xml:space="preserve">Os temas e estilos também ajudam a manter o seu documento coordenado. Quando clica em Estrutura e seleciona um novo Tema, as imagens, gráficos e gráficos SmartArt mudam para corresponder ao seu novo tema. Quando aplica estilos, os seus cabeçalhos são alterados para corresponder com o novo tema. </w:t>
          </w:r>
        </w:p>
        <w:p w:rsidR="00D53692" w:rsidRPr="00DE2524" w:rsidRDefault="00AE5163" w:rsidP="00F66772">
          <w:pPr>
            <w:rPr>
              <w:noProof/>
            </w:rPr>
          </w:pPr>
          <w:r w:rsidRPr="00DE2524">
            <w:rPr>
              <w:noProof/>
              <w:lang w:bidi="pt-PT"/>
            </w:rPr>
            <w:t xml:space="preserve">Poupe tempo no Word com novos botões que aparecem onde precisar. Para alterar a forma como uma imagem se encaixa no seu documento, clique na mesma e é apresentado um botão para as opções de esquema junto ao mesmo. </w:t>
          </w:r>
        </w:p>
        <w:p w:rsidR="006730A2" w:rsidRDefault="00AE5163">
          <w:pPr>
            <w:pStyle w:val="093E9AB687C549819791808965F6CBA1"/>
          </w:pPr>
          <w:r w:rsidRPr="00DE2524">
            <w:rPr>
              <w:noProof/>
              <w:lang w:bidi="pt-PT"/>
            </w:rPr>
            <w:t>Ao trabalhar numa tabela, clique onde pretende adicionar uma linha ou coluna e, em seguida, clique no sinal de adição.</w:t>
          </w:r>
        </w:p>
      </w:docPartBody>
    </w:docPart>
    <w:docPart>
      <w:docPartPr>
        <w:name w:val="E831EC65AD17458E86DE282852FB11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BA797E-F812-4D5C-81C9-080BF2B8B6CC}"/>
      </w:docPartPr>
      <w:docPartBody>
        <w:p w:rsidR="006730A2" w:rsidRDefault="00AE5163" w:rsidP="00AE5163">
          <w:pPr>
            <w:pStyle w:val="E831EC65AD17458E86DE282852FB11AE"/>
          </w:pPr>
          <w:r w:rsidRPr="00DE2524">
            <w:rPr>
              <w:noProof/>
              <w:lang w:bidi="pt-PT"/>
            </w:rPr>
            <w:t>O Scoop do dia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63"/>
    <w:rsid w:val="00477A98"/>
    <w:rsid w:val="006730A2"/>
    <w:rsid w:val="00A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14559ED362D4B4C86AE2DF8059AE679">
    <w:name w:val="414559ED362D4B4C86AE2DF8059AE679"/>
  </w:style>
  <w:style w:type="paragraph" w:customStyle="1" w:styleId="5B677090AA644C4E818CBA05B63186A7">
    <w:name w:val="5B677090AA644C4E818CBA05B63186A7"/>
  </w:style>
  <w:style w:type="paragraph" w:customStyle="1" w:styleId="85823F99A4534EE19F9AD37E5198A16D">
    <w:name w:val="85823F99A4534EE19F9AD37E5198A16D"/>
  </w:style>
  <w:style w:type="paragraph" w:customStyle="1" w:styleId="73329804D2284FF8B1C2BA0A5B21E1DC">
    <w:name w:val="73329804D2284FF8B1C2BA0A5B21E1DC"/>
  </w:style>
  <w:style w:type="paragraph" w:customStyle="1" w:styleId="4807E5A2D49546B7A8BFAF04DB98EB9E">
    <w:name w:val="4807E5A2D49546B7A8BFAF04DB98EB9E"/>
  </w:style>
  <w:style w:type="paragraph" w:customStyle="1" w:styleId="6C64801C23C447DC9AB6757357ADC1E4">
    <w:name w:val="6C64801C23C447DC9AB6757357ADC1E4"/>
  </w:style>
  <w:style w:type="paragraph" w:customStyle="1" w:styleId="71B36BC0EC97447380C982233C99C53E">
    <w:name w:val="71B36BC0EC97447380C982233C99C53E"/>
  </w:style>
  <w:style w:type="paragraph" w:customStyle="1" w:styleId="093E9AB687C549819791808965F6CBA1">
    <w:name w:val="093E9AB687C549819791808965F6CBA1"/>
  </w:style>
  <w:style w:type="paragraph" w:customStyle="1" w:styleId="E530D8B79A9D4C80A3DA24DD014953AC">
    <w:name w:val="E530D8B79A9D4C80A3DA24DD014953AC"/>
  </w:style>
  <w:style w:type="paragraph" w:customStyle="1" w:styleId="9A13B67268834A4EB4F95EC3DCB29D14">
    <w:name w:val="9A13B67268834A4EB4F95EC3DCB29D14"/>
  </w:style>
  <w:style w:type="paragraph" w:customStyle="1" w:styleId="17A1FB23C11F46D7B8909CAD55603F80">
    <w:name w:val="17A1FB23C11F46D7B8909CAD55603F80"/>
  </w:style>
  <w:style w:type="paragraph" w:customStyle="1" w:styleId="A3A81B346DEB44D38C9F99CF09D92B63">
    <w:name w:val="A3A81B346DEB44D38C9F99CF09D92B63"/>
  </w:style>
  <w:style w:type="paragraph" w:customStyle="1" w:styleId="4EEB11BA30734FDF99042E69ED7D4791">
    <w:name w:val="4EEB11BA30734FDF99042E69ED7D4791"/>
  </w:style>
  <w:style w:type="paragraph" w:customStyle="1" w:styleId="40B1768C3FE64722887B0A9DE99B6FB3">
    <w:name w:val="40B1768C3FE64722887B0A9DE99B6FB3"/>
  </w:style>
  <w:style w:type="paragraph" w:customStyle="1" w:styleId="63D3DADF7D42418289301B9204208DBC">
    <w:name w:val="63D3DADF7D42418289301B9204208DBC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96C13F0E71724D4C89A6107417787A4A">
    <w:name w:val="96C13F0E71724D4C89A6107417787A4A"/>
  </w:style>
  <w:style w:type="paragraph" w:customStyle="1" w:styleId="65D69155B5D44BE99B5208CBEA9C6621">
    <w:name w:val="65D69155B5D44BE99B5208CBEA9C6621"/>
  </w:style>
  <w:style w:type="paragraph" w:customStyle="1" w:styleId="E3E3414566D144DCB030C7F8EAC09FE0">
    <w:name w:val="E3E3414566D144DCB030C7F8EAC09FE0"/>
  </w:style>
  <w:style w:type="paragraph" w:customStyle="1" w:styleId="BDF817D7DE6A4A51BA44645BE2C5568D">
    <w:name w:val="BDF817D7DE6A4A51BA44645BE2C5568D"/>
  </w:style>
  <w:style w:type="paragraph" w:customStyle="1" w:styleId="5C26209B6F7D43C2A2511A231E0E5ECF">
    <w:name w:val="5C26209B6F7D43C2A2511A231E0E5ECF"/>
  </w:style>
  <w:style w:type="paragraph" w:customStyle="1" w:styleId="EA3D54CB1BC440FE99707CE69C5F8499">
    <w:name w:val="EA3D54CB1BC440FE99707CE69C5F8499"/>
  </w:style>
  <w:style w:type="paragraph" w:customStyle="1" w:styleId="7EF2124EB8D94077AB3FEA72FC7918C0">
    <w:name w:val="7EF2124EB8D94077AB3FEA72FC7918C0"/>
  </w:style>
  <w:style w:type="paragraph" w:customStyle="1" w:styleId="AD36FC46E7924AD5A68F75C3139525FE">
    <w:name w:val="AD36FC46E7924AD5A68F75C3139525FE"/>
  </w:style>
  <w:style w:type="paragraph" w:customStyle="1" w:styleId="9B5F0F386B954C728B0C5D94E06B38EB">
    <w:name w:val="9B5F0F386B954C728B0C5D94E06B38EB"/>
  </w:style>
  <w:style w:type="paragraph" w:customStyle="1" w:styleId="C7C1131B5E484CB5964ACDDF6A46D19D">
    <w:name w:val="C7C1131B5E484CB5964ACDDF6A46D19D"/>
  </w:style>
  <w:style w:type="paragraph" w:customStyle="1" w:styleId="65E9B6AB92A14A0BAF9633C422B83B9F">
    <w:name w:val="65E9B6AB92A14A0BAF9633C422B83B9F"/>
  </w:style>
  <w:style w:type="paragraph" w:customStyle="1" w:styleId="8624329F3DF94362BD7F893201BD2E6B">
    <w:name w:val="8624329F3DF94362BD7F893201BD2E6B"/>
  </w:style>
  <w:style w:type="paragraph" w:customStyle="1" w:styleId="B6A17318660541098D157AEAC3428D29">
    <w:name w:val="B6A17318660541098D157AEAC3428D29"/>
  </w:style>
  <w:style w:type="paragraph" w:customStyle="1" w:styleId="67BBD0A2583A476A940CA70DB452AC7E">
    <w:name w:val="67BBD0A2583A476A940CA70DB452AC7E"/>
  </w:style>
  <w:style w:type="paragraph" w:customStyle="1" w:styleId="10EA3D6F264D48BBBA81C217A482453C">
    <w:name w:val="10EA3D6F264D48BBBA81C217A482453C"/>
  </w:style>
  <w:style w:type="paragraph" w:customStyle="1" w:styleId="A41F7F67AB9D485A9341C1CF4B9B9056">
    <w:name w:val="A41F7F67AB9D485A9341C1CF4B9B9056"/>
  </w:style>
  <w:style w:type="paragraph" w:customStyle="1" w:styleId="573C5DDA46464BDA8411A9DDF848FA48">
    <w:name w:val="573C5DDA46464BDA8411A9DDF848FA48"/>
  </w:style>
  <w:style w:type="paragraph" w:customStyle="1" w:styleId="B1B2001F9CB24331A18F5D610568E9BA">
    <w:name w:val="B1B2001F9CB24331A18F5D610568E9BA"/>
  </w:style>
  <w:style w:type="paragraph" w:customStyle="1" w:styleId="D9A3816BAEAE473382A45E1011C019CF">
    <w:name w:val="D9A3816BAEAE473382A45E1011C019CF"/>
  </w:style>
  <w:style w:type="paragraph" w:customStyle="1" w:styleId="E64E638F0C6F4795ABA42A7A2F83BFD6">
    <w:name w:val="E64E638F0C6F4795ABA42A7A2F83BFD6"/>
  </w:style>
  <w:style w:type="paragraph" w:customStyle="1" w:styleId="1100D7E0258E4EF08634140E5FAF4F99">
    <w:name w:val="1100D7E0258E4EF08634140E5FAF4F99"/>
  </w:style>
  <w:style w:type="paragraph" w:customStyle="1" w:styleId="589078B014B540E18876C2FA1E7665C0">
    <w:name w:val="589078B014B540E18876C2FA1E7665C0"/>
  </w:style>
  <w:style w:type="paragraph" w:customStyle="1" w:styleId="A2695E2943824C27A7887B80075D9889">
    <w:name w:val="A2695E2943824C27A7887B80075D9889"/>
  </w:style>
  <w:style w:type="paragraph" w:customStyle="1" w:styleId="9CB3E13BF6DA49C7BC4DF40954DC44CD">
    <w:name w:val="9CB3E13BF6DA49C7BC4DF40954DC44CD"/>
  </w:style>
  <w:style w:type="paragraph" w:customStyle="1" w:styleId="2C3A91630521492F867EBCD34FF3294C">
    <w:name w:val="2C3A91630521492F867EBCD34FF3294C"/>
  </w:style>
  <w:style w:type="paragraph" w:customStyle="1" w:styleId="D8AD900AAAF04C9BABAF7A8E88F2A6BD">
    <w:name w:val="D8AD900AAAF04C9BABAF7A8E88F2A6BD"/>
  </w:style>
  <w:style w:type="paragraph" w:customStyle="1" w:styleId="7FCB91B79E1546AF8FF62AE997BCB04E">
    <w:name w:val="7FCB91B79E1546AF8FF62AE997BCB04E"/>
  </w:style>
  <w:style w:type="paragraph" w:customStyle="1" w:styleId="208AEA5D48B447C7B2A683DD93F7E517">
    <w:name w:val="208AEA5D48B447C7B2A683DD93F7E517"/>
  </w:style>
  <w:style w:type="paragraph" w:customStyle="1" w:styleId="015B14C4CB3C44A8B38690B0B5EF6063">
    <w:name w:val="015B14C4CB3C44A8B38690B0B5EF6063"/>
  </w:style>
  <w:style w:type="paragraph" w:customStyle="1" w:styleId="D014858089834DD68F5E46179932F7E5">
    <w:name w:val="D014858089834DD68F5E46179932F7E5"/>
  </w:style>
  <w:style w:type="paragraph" w:customStyle="1" w:styleId="FB861A03C08945B8A3A496E9EFFA1B49">
    <w:name w:val="FB861A03C08945B8A3A496E9EFFA1B49"/>
  </w:style>
  <w:style w:type="paragraph" w:customStyle="1" w:styleId="5BB2DAB0292B45BCA06BF3789B3783B3">
    <w:name w:val="5BB2DAB0292B45BCA06BF3789B3783B3"/>
  </w:style>
  <w:style w:type="paragraph" w:customStyle="1" w:styleId="1EF53FDC664C4650B2BA355E1470DAA2">
    <w:name w:val="1EF53FDC664C4650B2BA355E1470DAA2"/>
  </w:style>
  <w:style w:type="paragraph" w:customStyle="1" w:styleId="EC0A8C9C423B4B4096301E68461ED9AA">
    <w:name w:val="EC0A8C9C423B4B4096301E68461ED9AA"/>
  </w:style>
  <w:style w:type="paragraph" w:customStyle="1" w:styleId="8332522DE20F40838CFD3F2DA7914556">
    <w:name w:val="8332522DE20F40838CFD3F2DA7914556"/>
  </w:style>
  <w:style w:type="paragraph" w:customStyle="1" w:styleId="A2BD4295FA904382BD54ACE3971E8740">
    <w:name w:val="A2BD4295FA904382BD54ACE3971E8740"/>
  </w:style>
  <w:style w:type="paragraph" w:customStyle="1" w:styleId="BC7E724AC49949AD8C4DF58E7F0F2450">
    <w:name w:val="BC7E724AC49949AD8C4DF58E7F0F2450"/>
  </w:style>
  <w:style w:type="paragraph" w:customStyle="1" w:styleId="FB00C95DA91F4FC888DBD337D0BB048F">
    <w:name w:val="FB00C95DA91F4FC888DBD337D0BB048F"/>
  </w:style>
  <w:style w:type="paragraph" w:customStyle="1" w:styleId="86F30B7676C04A968E44003A4CBD362D">
    <w:name w:val="86F30B7676C04A968E44003A4CBD362D"/>
  </w:style>
  <w:style w:type="paragraph" w:customStyle="1" w:styleId="44A3E8ED00214C45A4E58B8435FFF623">
    <w:name w:val="44A3E8ED00214C45A4E58B8435FFF623"/>
  </w:style>
  <w:style w:type="paragraph" w:customStyle="1" w:styleId="2B4230EBF79A4DA28C188A09DC47A61B">
    <w:name w:val="2B4230EBF79A4DA28C188A09DC47A61B"/>
  </w:style>
  <w:style w:type="paragraph" w:customStyle="1" w:styleId="5F1A867F6ACA4CE9983B7EB8888E3D50">
    <w:name w:val="5F1A867F6ACA4CE9983B7EB8888E3D50"/>
  </w:style>
  <w:style w:type="paragraph" w:customStyle="1" w:styleId="BB2011EC30D041458C81BDF21BCDDC38">
    <w:name w:val="BB2011EC30D041458C81BDF21BCDDC38"/>
  </w:style>
  <w:style w:type="paragraph" w:customStyle="1" w:styleId="A27C2BB730794986AD6FE73AE9CC199C">
    <w:name w:val="A27C2BB730794986AD6FE73AE9CC199C"/>
  </w:style>
  <w:style w:type="paragraph" w:customStyle="1" w:styleId="75182E25EA2B4A3D9BFBA52B79B5B603">
    <w:name w:val="75182E25EA2B4A3D9BFBA52B79B5B603"/>
  </w:style>
  <w:style w:type="paragraph" w:customStyle="1" w:styleId="F966455815084ED0B0EF166FE06F3DAF">
    <w:name w:val="F966455815084ED0B0EF166FE06F3DAF"/>
  </w:style>
  <w:style w:type="paragraph" w:customStyle="1" w:styleId="D284A3EC6AC34BE4A2257E0CC187D173">
    <w:name w:val="D284A3EC6AC34BE4A2257E0CC187D173"/>
  </w:style>
  <w:style w:type="paragraph" w:customStyle="1" w:styleId="6F4D454A69E0478D9E229D3D717E843E">
    <w:name w:val="6F4D454A69E0478D9E229D3D717E843E"/>
  </w:style>
  <w:style w:type="paragraph" w:customStyle="1" w:styleId="FF34925733E04CD3BC2B39C0CC6A5CE9">
    <w:name w:val="FF34925733E04CD3BC2B39C0CC6A5CE9"/>
  </w:style>
  <w:style w:type="paragraph" w:customStyle="1" w:styleId="239C5FB5D00D465591E84C69627B7A20">
    <w:name w:val="239C5FB5D00D465591E84C69627B7A20"/>
  </w:style>
  <w:style w:type="paragraph" w:customStyle="1" w:styleId="3D88A7098BAE48C9B4D30004E6C7FE3D">
    <w:name w:val="3D88A7098BAE48C9B4D30004E6C7FE3D"/>
  </w:style>
  <w:style w:type="paragraph" w:customStyle="1" w:styleId="F02FCBF08F9544B29D24FA168541D595">
    <w:name w:val="F02FCBF08F9544B29D24FA168541D595"/>
  </w:style>
  <w:style w:type="paragraph" w:customStyle="1" w:styleId="49B2FDF2139A4319AEA70B00DD9350E4">
    <w:name w:val="49B2FDF2139A4319AEA70B00DD9350E4"/>
  </w:style>
  <w:style w:type="paragraph" w:customStyle="1" w:styleId="74E0BC5710494F209D7CB2547C0F1243">
    <w:name w:val="74E0BC5710494F209D7CB2547C0F1243"/>
  </w:style>
  <w:style w:type="paragraph" w:customStyle="1" w:styleId="ACA62BDC8D624F1EBA3988F299A08B12">
    <w:name w:val="ACA62BDC8D624F1EBA3988F299A08B12"/>
  </w:style>
  <w:style w:type="paragraph" w:customStyle="1" w:styleId="48049D78D521436CB8C4428A7871AADD">
    <w:name w:val="48049D78D521436CB8C4428A7871AADD"/>
  </w:style>
  <w:style w:type="paragraph" w:customStyle="1" w:styleId="658FDDB9A2D647069C785A3B2780B4FC">
    <w:name w:val="658FDDB9A2D647069C785A3B2780B4FC"/>
  </w:style>
  <w:style w:type="paragraph" w:customStyle="1" w:styleId="776C6BD4F38C42DCAB507C1813FB43D5">
    <w:name w:val="776C6BD4F38C42DCAB507C1813FB43D5"/>
  </w:style>
  <w:style w:type="paragraph" w:customStyle="1" w:styleId="1ADFEB919EBD42B8820D499DC191CDD2">
    <w:name w:val="1ADFEB919EBD42B8820D499DC191CDD2"/>
  </w:style>
  <w:style w:type="paragraph" w:customStyle="1" w:styleId="9A49458197B64C83906B168E6A9D95AF">
    <w:name w:val="9A49458197B64C83906B168E6A9D95AF"/>
  </w:style>
  <w:style w:type="paragraph" w:customStyle="1" w:styleId="4690095403024C739C9C783A318051B1">
    <w:name w:val="4690095403024C739C9C783A318051B1"/>
  </w:style>
  <w:style w:type="paragraph" w:customStyle="1" w:styleId="05BF6AADD9AF4D39BA533A5B96701037">
    <w:name w:val="05BF6AADD9AF4D39BA533A5B96701037"/>
  </w:style>
  <w:style w:type="paragraph" w:customStyle="1" w:styleId="E1B8116F0ACB4910A29851F86FFDE3BE">
    <w:name w:val="E1B8116F0ACB4910A29851F86FFDE3BE"/>
  </w:style>
  <w:style w:type="paragraph" w:customStyle="1" w:styleId="985ECFDFDCA046B3BC6F4FD2924FF3FD">
    <w:name w:val="985ECFDFDCA046B3BC6F4FD2924FF3FD"/>
  </w:style>
  <w:style w:type="paragraph" w:customStyle="1" w:styleId="0AEE2CF17C854117AA5FDD624A1B15C4">
    <w:name w:val="0AEE2CF17C854117AA5FDD624A1B15C4"/>
  </w:style>
  <w:style w:type="paragraph" w:customStyle="1" w:styleId="3712D0A211174A03BD423D7DF0086C2F">
    <w:name w:val="3712D0A211174A03BD423D7DF0086C2F"/>
  </w:style>
  <w:style w:type="paragraph" w:customStyle="1" w:styleId="BFA693E770644E3FB9EA17B5907F864A">
    <w:name w:val="BFA693E770644E3FB9EA17B5907F864A"/>
  </w:style>
  <w:style w:type="paragraph" w:customStyle="1" w:styleId="BB521DFCAAC24BC182EC6BBCE67D1B80">
    <w:name w:val="BB521DFCAAC24BC182EC6BBCE67D1B80"/>
  </w:style>
  <w:style w:type="paragraph" w:customStyle="1" w:styleId="4A37653C54864E67A3D3BBA0A6F0BBA9">
    <w:name w:val="4A37653C54864E67A3D3BBA0A6F0BBA9"/>
  </w:style>
  <w:style w:type="paragraph" w:customStyle="1" w:styleId="E831EC65AD17458E86DE282852FB11AE">
    <w:name w:val="E831EC65AD17458E86DE282852FB11AE"/>
    <w:rsid w:val="00AE5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B115EDAC3C4D87753C0DADDEE1E2" ma:contentTypeVersion="8" ma:contentTypeDescription="Create a new document." ma:contentTypeScope="" ma:versionID="271bbd76023b25b354369a8c0eecfe68">
  <xsd:schema xmlns:xsd="http://www.w3.org/2001/XMLSchema" xmlns:xs="http://www.w3.org/2001/XMLSchema" xmlns:p="http://schemas.microsoft.com/office/2006/metadata/properties" xmlns:ns3="fa69ad35-0df5-4046-bb69-8396cd9e0af2" targetNamespace="http://schemas.microsoft.com/office/2006/metadata/properties" ma:root="true" ma:fieldsID="5bc9b17f726deb8370ef81d4974ada87" ns3:_="">
    <xsd:import namespace="fa69ad35-0df5-4046-bb69-8396cd9e0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ad35-0df5-4046-bb69-8396cd9e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6EBE1-B493-47AF-B1AE-C0630005EA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0C3E80-5028-4D48-B1ED-451794B4E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40C99F-7839-48A5-9838-5D060F37C8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0EF427-95BB-4ADF-91D9-C04E1C6D6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9ad35-0df5-4046-bb69-8396cd9e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Jornal tradicional.dotx</Template>
  <TotalTime>0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2021-12-15T21:00:00Z</dcterms:created>
  <dcterms:modified xsi:type="dcterms:W3CDTF">2021-12-16T12:21:00Z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0x010100EA2EB115EDAC3C4D87753C0DADDEE1E2</vt:lpwstr>
  </property>
</Properties>
</file>